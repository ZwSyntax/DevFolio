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15E5" w:rsidRDefault="009F7E4D">
      <w:pPr>
        <w:pStyle w:val="Name"/>
      </w:pPr>
      <w:r>
        <w:t>MUCheri darrell t</w:t>
      </w:r>
    </w:p>
    <w:p w:rsidR="00B02A4D" w:rsidRDefault="00B02A4D">
      <w:pPr>
        <w:pStyle w:val="ContactInfo"/>
      </w:pPr>
      <w:r>
        <w:rPr>
          <w:b/>
          <w:bCs/>
        </w:rPr>
        <w:t xml:space="preserve">ADRESS : </w:t>
      </w:r>
      <w:r w:rsidR="009F7E4D">
        <w:t xml:space="preserve">4783 Unit C </w:t>
      </w:r>
      <w:proofErr w:type="spellStart"/>
      <w:r w:rsidR="009F7E4D">
        <w:t>Seke</w:t>
      </w:r>
      <w:proofErr w:type="spellEnd"/>
      <w:r w:rsidR="009F7E4D">
        <w:t xml:space="preserve">, </w:t>
      </w:r>
      <w:proofErr w:type="spellStart"/>
      <w:r w:rsidR="009F7E4D">
        <w:t>Chitung</w:t>
      </w:r>
      <w:r w:rsidR="00D76C14">
        <w:t>wiza</w:t>
      </w:r>
      <w:proofErr w:type="spellEnd"/>
      <w:r w:rsidR="00D76C14">
        <w:t xml:space="preserve"> </w:t>
      </w:r>
    </w:p>
    <w:p w:rsidR="00B02A4D" w:rsidRDefault="00B02A4D">
      <w:pPr>
        <w:pStyle w:val="ContactInfo"/>
      </w:pPr>
      <w:r>
        <w:rPr>
          <w:b/>
          <w:bCs/>
        </w:rPr>
        <w:t xml:space="preserve">PHONE   : </w:t>
      </w:r>
      <w:r w:rsidR="00D76C14">
        <w:t xml:space="preserve">263 719 647303 </w:t>
      </w:r>
    </w:p>
    <w:p w:rsidR="008115E5" w:rsidRDefault="00B02A4D">
      <w:pPr>
        <w:pStyle w:val="ContactInfo"/>
      </w:pPr>
      <w:r>
        <w:rPr>
          <w:b/>
          <w:bCs/>
        </w:rPr>
        <w:t>EMAIL     :</w:t>
      </w:r>
      <w:r w:rsidR="00D76C14">
        <w:t xml:space="preserve"> </w:t>
      </w:r>
      <w:hyperlink r:id="rId8" w:history="1">
        <w:r w:rsidRPr="006A09C7">
          <w:rPr>
            <w:rStyle w:val="Hyperlink"/>
          </w:rPr>
          <w:t>darrelmucheri@gmail.com</w:t>
        </w:r>
      </w:hyperlink>
    </w:p>
    <w:p w:rsidR="00B02A4D" w:rsidRDefault="00B02A4D">
      <w:pPr>
        <w:pStyle w:val="ContactInfo"/>
      </w:pPr>
      <w:r>
        <w:rPr>
          <w:b/>
          <w:bCs/>
        </w:rPr>
        <w:t>SEX          :</w:t>
      </w:r>
      <w:r>
        <w:t xml:space="preserve"> male</w:t>
      </w:r>
    </w:p>
    <w:p w:rsidR="00B02A4D" w:rsidRDefault="00B02A4D">
      <w:pPr>
        <w:pStyle w:val="ContactInfo"/>
        <w:rPr>
          <w:b/>
          <w:bCs/>
        </w:rPr>
      </w:pPr>
      <w:r>
        <w:rPr>
          <w:b/>
          <w:bCs/>
        </w:rPr>
        <w:t>D.O.B       : 18/10/07</w:t>
      </w:r>
    </w:p>
    <w:p w:rsidR="00B02A4D" w:rsidRPr="000C3ECB" w:rsidRDefault="000C3ECB">
      <w:pPr>
        <w:pStyle w:val="ContactInfo"/>
      </w:pPr>
      <w:r>
        <w:rPr>
          <w:b/>
          <w:bCs/>
        </w:rPr>
        <w:t xml:space="preserve">PORTFOLIO : </w:t>
      </w:r>
      <w:r>
        <w:t>https://mucheri-inc.vercel.app</w:t>
      </w:r>
    </w:p>
    <w:sdt>
      <w:sdtPr>
        <w:id w:val="-1179423465"/>
        <w:placeholder>
          <w:docPart w:val="778BA0DA7E61034E9A0E2184BB885E67"/>
        </w:placeholder>
        <w:temporary/>
        <w:showingPlcHdr/>
        <w15:appearance w15:val="hidden"/>
      </w:sdtPr>
      <w:sdtContent>
        <w:p w:rsidR="008115E5" w:rsidRDefault="00691927">
          <w:pPr>
            <w:pStyle w:val="Heading1"/>
          </w:pPr>
          <w:r>
            <w:t>Objective</w:t>
          </w:r>
        </w:p>
      </w:sdtContent>
    </w:sdt>
    <w:p w:rsidR="00491E6A" w:rsidRDefault="00491E6A">
      <w:r>
        <w:t>To secure an entry-level</w:t>
      </w:r>
      <w:r w:rsidR="00FB07E2">
        <w:t xml:space="preserve"> into any</w:t>
      </w:r>
      <w:r>
        <w:t xml:space="preserve"> IT position leveraging my skills in </w:t>
      </w:r>
      <w:r w:rsidR="00FB07E2">
        <w:t xml:space="preserve">Front End </w:t>
      </w:r>
      <w:r>
        <w:t xml:space="preserve">web development, </w:t>
      </w:r>
      <w:r w:rsidR="004B6597">
        <w:t>Chabot</w:t>
      </w:r>
      <w:r>
        <w:t xml:space="preserve"> development, and problem-solving to drive innovation and growth.</w:t>
      </w:r>
    </w:p>
    <w:p w:rsidR="008115E5" w:rsidRDefault="008115E5"/>
    <w:sdt>
      <w:sdtPr>
        <w:id w:val="1728489637"/>
        <w:placeholder>
          <w:docPart w:val="06D8B39123B1A847AE1FC55F69207595"/>
        </w:placeholder>
        <w:temporary/>
        <w:showingPlcHdr/>
        <w15:appearance w15:val="hidden"/>
      </w:sdtPr>
      <w:sdtContent>
        <w:p w:rsidR="008115E5" w:rsidRDefault="00691927">
          <w:pPr>
            <w:pStyle w:val="Heading1"/>
          </w:pPr>
          <w:r>
            <w:t>Experience</w:t>
          </w:r>
        </w:p>
      </w:sdtContent>
    </w:sdt>
    <w:p w:rsidR="00D0263F" w:rsidRDefault="00D0263F" w:rsidP="00D0263F">
      <w:r>
        <w:t>(Freelance</w:t>
      </w:r>
      <w:r w:rsidR="00FB4AA2">
        <w:t>r</w:t>
      </w:r>
      <w:r>
        <w:t>/Personal Projects) | (20</w:t>
      </w:r>
      <w:r w:rsidR="00CB6873">
        <w:t>21</w:t>
      </w:r>
      <w:r>
        <w:t>-Present)</w:t>
      </w:r>
    </w:p>
    <w:p w:rsidR="002C233B" w:rsidRDefault="00D0263F" w:rsidP="00D0263F">
      <w:r>
        <w:t xml:space="preserve">- Developed multiple web applications using HTML, CSS, JavaScript, and AI-powered </w:t>
      </w:r>
      <w:r w:rsidR="006A7DFE">
        <w:t>Chabot</w:t>
      </w:r>
      <w:r w:rsidR="00AE5ED0">
        <w:t xml:space="preserve"> called EcoBot to pay school fees online</w:t>
      </w:r>
    </w:p>
    <w:p w:rsidR="00D0263F" w:rsidRDefault="00D0263F" w:rsidP="00D0263F">
      <w:r>
        <w:t xml:space="preserve">- Successfully designed and implemented problem-solving </w:t>
      </w:r>
      <w:r w:rsidR="006A7DFE">
        <w:t>Chabot’s</w:t>
      </w:r>
      <w:r>
        <w:t xml:space="preserve"> for various applications.</w:t>
      </w:r>
      <w:r w:rsidR="0093108C">
        <w:t xml:space="preserve"> </w:t>
      </w:r>
      <w:r w:rsidR="006A7DFE">
        <w:t>E.g.</w:t>
      </w:r>
      <w:r w:rsidR="0093108C">
        <w:t xml:space="preserve"> music bots with </w:t>
      </w:r>
      <w:r w:rsidR="004B6597">
        <w:t>YouTube</w:t>
      </w:r>
      <w:r w:rsidR="0093108C">
        <w:t xml:space="preserve"> APIs and Open AI</w:t>
      </w:r>
      <w:r w:rsidR="00F956DA">
        <w:t xml:space="preserve">  integrations</w:t>
      </w:r>
    </w:p>
    <w:p w:rsidR="00D0263F" w:rsidRDefault="00D0263F" w:rsidP="00D0263F">
      <w:r>
        <w:t>- Collaborated with online communities to enhance skills and knowledge</w:t>
      </w:r>
      <w:r w:rsidR="002C2863">
        <w:t xml:space="preserve"> for example </w:t>
      </w:r>
      <w:r w:rsidR="00C453F9">
        <w:t>GitHub</w:t>
      </w:r>
      <w:r w:rsidR="002C2863">
        <w:t xml:space="preserve"> </w:t>
      </w:r>
      <w:r w:rsidR="00C453F9">
        <w:t>community</w:t>
      </w:r>
      <w:r w:rsidR="002C2863">
        <w:t xml:space="preserve"> ( </w:t>
      </w:r>
      <w:hyperlink r:id="rId9" w:history="1">
        <w:r w:rsidR="00F8321A" w:rsidRPr="006A09C7">
          <w:rPr>
            <w:rStyle w:val="Hyperlink"/>
          </w:rPr>
          <w:t>https://github.com/MrFr3nk</w:t>
        </w:r>
      </w:hyperlink>
      <w:r w:rsidR="002C2863">
        <w:t>)</w:t>
      </w:r>
    </w:p>
    <w:p w:rsidR="008115E5" w:rsidRDefault="008115E5" w:rsidP="00E90FFE">
      <w:pPr>
        <w:pStyle w:val="ListBullet"/>
        <w:numPr>
          <w:ilvl w:val="0"/>
          <w:numId w:val="0"/>
        </w:numPr>
      </w:pPr>
    </w:p>
    <w:sdt>
      <w:sdtPr>
        <w:id w:val="720946933"/>
        <w:placeholder>
          <w:docPart w:val="9131BBF46776F04492EAE5EB12424CF7"/>
        </w:placeholder>
        <w:temporary/>
        <w:showingPlcHdr/>
        <w15:appearance w15:val="hidden"/>
      </w:sdtPr>
      <w:sdtContent>
        <w:p w:rsidR="008115E5" w:rsidRDefault="00691927">
          <w:pPr>
            <w:pStyle w:val="Heading1"/>
          </w:pPr>
          <w:r>
            <w:t>Education</w:t>
          </w:r>
        </w:p>
      </w:sdtContent>
    </w:sdt>
    <w:p w:rsidR="00F60B37" w:rsidRDefault="00F60B37">
      <w:r>
        <w:t>O-Levels | (</w:t>
      </w:r>
      <w:r w:rsidR="00F956DA">
        <w:t xml:space="preserve">St Marys High school </w:t>
      </w:r>
      <w:r w:rsidR="00CA3DE1">
        <w:t>2021 -2024</w:t>
      </w:r>
      <w:r>
        <w:t xml:space="preserve"> )</w:t>
      </w:r>
    </w:p>
    <w:p w:rsidR="00DE5D43" w:rsidRDefault="00F60B37">
      <w:r>
        <w:t xml:space="preserve">- </w:t>
      </w:r>
      <w:r w:rsidR="00CA3DE1">
        <w:t xml:space="preserve">Waiting </w:t>
      </w:r>
      <w:r>
        <w:t xml:space="preserve">O-levels with </w:t>
      </w:r>
      <w:r w:rsidR="00E30359">
        <w:t>mid year exams</w:t>
      </w:r>
      <w:r w:rsidR="00682DC6">
        <w:t xml:space="preserve"> as follows</w:t>
      </w:r>
    </w:p>
    <w:p w:rsidR="00DE5D43" w:rsidRPr="00682DC6" w:rsidRDefault="00F60B37">
      <w:pPr>
        <w:rPr>
          <w:b/>
          <w:bCs/>
        </w:rPr>
      </w:pPr>
      <w:r>
        <w:t xml:space="preserve">Computer Science, </w:t>
      </w:r>
      <w:r w:rsidR="00682DC6">
        <w:t xml:space="preserve"> </w:t>
      </w:r>
      <w:r w:rsidR="00682DC6">
        <w:rPr>
          <w:b/>
          <w:bCs/>
        </w:rPr>
        <w:t>A</w:t>
      </w:r>
    </w:p>
    <w:p w:rsidR="00DE5D43" w:rsidRPr="00682DC6" w:rsidRDefault="00F60B37">
      <w:pPr>
        <w:rPr>
          <w:b/>
          <w:bCs/>
        </w:rPr>
      </w:pPr>
      <w:r>
        <w:t>Mathematics</w:t>
      </w:r>
      <w:r w:rsidR="002C233B">
        <w:t>,</w:t>
      </w:r>
      <w:r w:rsidR="00682DC6">
        <w:t xml:space="preserve"> </w:t>
      </w:r>
      <w:r w:rsidR="00682DC6">
        <w:rPr>
          <w:b/>
          <w:bCs/>
        </w:rPr>
        <w:t>A</w:t>
      </w:r>
    </w:p>
    <w:p w:rsidR="00DE5D43" w:rsidRPr="00923D80" w:rsidRDefault="002C233B">
      <w:pPr>
        <w:rPr>
          <w:b/>
          <w:bCs/>
        </w:rPr>
      </w:pPr>
      <w:r>
        <w:t xml:space="preserve"> Physics, </w:t>
      </w:r>
      <w:r w:rsidR="00682DC6">
        <w:rPr>
          <w:b/>
          <w:bCs/>
        </w:rPr>
        <w:t>A</w:t>
      </w:r>
    </w:p>
    <w:p w:rsidR="00DE5D43" w:rsidRDefault="002C233B">
      <w:pPr>
        <w:rPr>
          <w:b/>
          <w:bCs/>
        </w:rPr>
      </w:pPr>
      <w:r>
        <w:t>Biology</w:t>
      </w:r>
      <w:r w:rsidR="00563FD7">
        <w:t xml:space="preserve">, </w:t>
      </w:r>
      <w:r w:rsidR="00923D80">
        <w:rPr>
          <w:b/>
          <w:bCs/>
        </w:rPr>
        <w:t>A</w:t>
      </w:r>
    </w:p>
    <w:p w:rsidR="00923D80" w:rsidRPr="00923D80" w:rsidRDefault="00923D80">
      <w:pPr>
        <w:rPr>
          <w:b/>
          <w:bCs/>
        </w:rPr>
      </w:pPr>
      <w:r>
        <w:t xml:space="preserve">Chemistry </w:t>
      </w:r>
      <w:r>
        <w:rPr>
          <w:b/>
          <w:bCs/>
        </w:rPr>
        <w:t>C</w:t>
      </w:r>
    </w:p>
    <w:p w:rsidR="00DE5D43" w:rsidRPr="006711F4" w:rsidRDefault="00563FD7">
      <w:pPr>
        <w:rPr>
          <w:b/>
          <w:bCs/>
        </w:rPr>
      </w:pPr>
      <w:r>
        <w:t xml:space="preserve">Accounts, </w:t>
      </w:r>
      <w:r w:rsidR="006711F4">
        <w:rPr>
          <w:b/>
          <w:bCs/>
        </w:rPr>
        <w:t>B</w:t>
      </w:r>
    </w:p>
    <w:p w:rsidR="00682DC6" w:rsidRPr="00923D80" w:rsidRDefault="00563FD7">
      <w:pPr>
        <w:rPr>
          <w:b/>
          <w:bCs/>
        </w:rPr>
      </w:pPr>
      <w:r>
        <w:t>Geography</w:t>
      </w:r>
      <w:r w:rsidR="00923D80">
        <w:t xml:space="preserve"> </w:t>
      </w:r>
      <w:r w:rsidR="00923D80">
        <w:rPr>
          <w:b/>
          <w:bCs/>
        </w:rPr>
        <w:t>A</w:t>
      </w:r>
    </w:p>
    <w:p w:rsidR="00682DC6" w:rsidRPr="006711F4" w:rsidRDefault="00563FD7">
      <w:pPr>
        <w:rPr>
          <w:b/>
          <w:bCs/>
        </w:rPr>
      </w:pPr>
      <w:r>
        <w:t>Shona</w:t>
      </w:r>
      <w:r w:rsidR="006711F4">
        <w:t xml:space="preserve">  </w:t>
      </w:r>
      <w:r w:rsidR="006711F4">
        <w:rPr>
          <w:b/>
          <w:bCs/>
        </w:rPr>
        <w:t>C</w:t>
      </w:r>
    </w:p>
    <w:p w:rsidR="00682DC6" w:rsidRPr="006711F4" w:rsidRDefault="00682DC6">
      <w:pPr>
        <w:rPr>
          <w:b/>
          <w:bCs/>
        </w:rPr>
      </w:pPr>
      <w:r>
        <w:t>C</w:t>
      </w:r>
      <w:r w:rsidR="002A6805">
        <w:t>ombined Science</w:t>
      </w:r>
      <w:r w:rsidR="006711F4">
        <w:t xml:space="preserve"> </w:t>
      </w:r>
      <w:r w:rsidR="006711F4">
        <w:rPr>
          <w:b/>
          <w:bCs/>
        </w:rPr>
        <w:t xml:space="preserve"> A</w:t>
      </w:r>
    </w:p>
    <w:p w:rsidR="00682DC6" w:rsidRPr="006711F4" w:rsidRDefault="002A6805">
      <w:pPr>
        <w:rPr>
          <w:b/>
          <w:bCs/>
        </w:rPr>
      </w:pPr>
      <w:r>
        <w:t xml:space="preserve"> English</w:t>
      </w:r>
      <w:r w:rsidR="006711F4">
        <w:t xml:space="preserve"> </w:t>
      </w:r>
      <w:r w:rsidR="006711F4">
        <w:rPr>
          <w:b/>
          <w:bCs/>
        </w:rPr>
        <w:t>B</w:t>
      </w:r>
    </w:p>
    <w:p w:rsidR="00F60B37" w:rsidRPr="006711F4" w:rsidRDefault="002A6805">
      <w:pPr>
        <w:rPr>
          <w:b/>
          <w:bCs/>
        </w:rPr>
      </w:pPr>
      <w:r>
        <w:t xml:space="preserve"> </w:t>
      </w:r>
      <w:r w:rsidR="00E30359">
        <w:t xml:space="preserve">History </w:t>
      </w:r>
      <w:r w:rsidR="006711F4">
        <w:rPr>
          <w:b/>
          <w:bCs/>
        </w:rPr>
        <w:t>A</w:t>
      </w:r>
    </w:p>
    <w:p w:rsidR="008115E5" w:rsidRDefault="008115E5"/>
    <w:sdt>
      <w:sdtPr>
        <w:id w:val="520597245"/>
        <w:placeholder>
          <w:docPart w:val="DCF173951539CA44B0D3B490BE28BC4E"/>
        </w:placeholder>
        <w:temporary/>
        <w:showingPlcHdr/>
        <w15:appearance w15:val="hidden"/>
      </w:sdtPr>
      <w:sdtContent>
        <w:p w:rsidR="008115E5" w:rsidRDefault="00691927">
          <w:pPr>
            <w:pStyle w:val="Heading1"/>
          </w:pPr>
          <w:r>
            <w:t>Awards and Acknowledgements</w:t>
          </w:r>
        </w:p>
      </w:sdtContent>
    </w:sdt>
    <w:p w:rsidR="008115E5" w:rsidRDefault="00AE0A28">
      <w:pPr>
        <w:pStyle w:val="ListBullet"/>
      </w:pPr>
      <w:r>
        <w:t>2023 Speech and Prize Giving day received award as bes</w:t>
      </w:r>
      <w:r w:rsidR="000166CC">
        <w:t>t student in :</w:t>
      </w:r>
    </w:p>
    <w:p w:rsidR="000166CC" w:rsidRDefault="000166CC">
      <w:pPr>
        <w:pStyle w:val="ListBullet"/>
      </w:pPr>
      <w:r>
        <w:t>Math</w:t>
      </w:r>
    </w:p>
    <w:p w:rsidR="000166CC" w:rsidRDefault="005712BD">
      <w:pPr>
        <w:pStyle w:val="ListBullet"/>
      </w:pPr>
      <w:r>
        <w:t>Biology</w:t>
      </w:r>
    </w:p>
    <w:p w:rsidR="000166CC" w:rsidRDefault="000166CC">
      <w:pPr>
        <w:pStyle w:val="ListBullet"/>
      </w:pPr>
      <w:r>
        <w:t>Computer science</w:t>
      </w:r>
    </w:p>
    <w:p w:rsidR="000166CC" w:rsidRDefault="000166CC">
      <w:pPr>
        <w:pStyle w:val="ListBullet"/>
      </w:pPr>
      <w:r>
        <w:t xml:space="preserve">Geography </w:t>
      </w:r>
    </w:p>
    <w:p w:rsidR="000166CC" w:rsidRDefault="005712BD">
      <w:pPr>
        <w:pStyle w:val="ListBullet"/>
      </w:pPr>
      <w:r>
        <w:t>Shona</w:t>
      </w:r>
    </w:p>
    <w:p w:rsidR="005712BD" w:rsidRDefault="005712BD">
      <w:pPr>
        <w:pStyle w:val="ListBullet"/>
      </w:pPr>
      <w:r>
        <w:t xml:space="preserve">2024  Speech and prize day receive award as best student in : </w:t>
      </w:r>
    </w:p>
    <w:p w:rsidR="005712BD" w:rsidRDefault="005712BD">
      <w:pPr>
        <w:pStyle w:val="ListBullet"/>
      </w:pPr>
      <w:r>
        <w:t>Computer science</w:t>
      </w:r>
    </w:p>
    <w:p w:rsidR="005712BD" w:rsidRDefault="005712BD">
      <w:pPr>
        <w:pStyle w:val="ListBullet"/>
      </w:pPr>
      <w:r>
        <w:t xml:space="preserve">Recognized as </w:t>
      </w:r>
      <w:r w:rsidR="00921F2C">
        <w:t xml:space="preserve">a Quiz wiz for representing school in the Old Mutual book of </w:t>
      </w:r>
      <w:r w:rsidR="00C453F9">
        <w:t>African</w:t>
      </w:r>
      <w:r w:rsidR="00921F2C">
        <w:t xml:space="preserve"> </w:t>
      </w:r>
      <w:r w:rsidR="00C453F9">
        <w:t>records National champion</w:t>
      </w:r>
    </w:p>
    <w:p w:rsidR="003451CA" w:rsidRDefault="003451CA" w:rsidP="003451CA">
      <w:pPr>
        <w:pStyle w:val="ListBullet"/>
        <w:numPr>
          <w:ilvl w:val="0"/>
          <w:numId w:val="0"/>
        </w:numPr>
        <w:ind w:left="216" w:hanging="216"/>
      </w:pPr>
    </w:p>
    <w:p w:rsidR="003451CA" w:rsidRDefault="003451CA" w:rsidP="003451CA">
      <w:pPr>
        <w:pStyle w:val="ListBullet"/>
        <w:numPr>
          <w:ilvl w:val="0"/>
          <w:numId w:val="0"/>
        </w:numPr>
        <w:ind w:left="216" w:hanging="216"/>
      </w:pPr>
      <w:r w:rsidRPr="00813023">
        <w:rPr>
          <w:rStyle w:val="Heading1Char"/>
        </w:rPr>
        <w:t>SKILLS</w:t>
      </w:r>
    </w:p>
    <w:p w:rsidR="003451CA" w:rsidRDefault="003451CA" w:rsidP="003451CA">
      <w:pPr>
        <w:pStyle w:val="ListBullet"/>
        <w:numPr>
          <w:ilvl w:val="0"/>
          <w:numId w:val="0"/>
        </w:numPr>
        <w:ind w:left="216" w:hanging="216"/>
      </w:pPr>
    </w:p>
    <w:p w:rsidR="003451CA" w:rsidRDefault="003451CA" w:rsidP="003451CA">
      <w:pPr>
        <w:pStyle w:val="ListBullet"/>
        <w:numPr>
          <w:ilvl w:val="0"/>
          <w:numId w:val="0"/>
        </w:numPr>
        <w:ind w:left="216" w:hanging="216"/>
      </w:pPr>
      <w:r>
        <w:t>- Web Development (HTML, CSS, JavaScript)</w:t>
      </w:r>
    </w:p>
    <w:p w:rsidR="003451CA" w:rsidRDefault="003451CA" w:rsidP="003451CA">
      <w:pPr>
        <w:pStyle w:val="ListBullet"/>
        <w:numPr>
          <w:ilvl w:val="0"/>
          <w:numId w:val="0"/>
        </w:numPr>
        <w:ind w:left="216" w:hanging="216"/>
      </w:pPr>
      <w:r>
        <w:t xml:space="preserve">- </w:t>
      </w:r>
      <w:r w:rsidR="00C453F9">
        <w:t>WhatsApp Chabot</w:t>
      </w:r>
      <w:r>
        <w:t xml:space="preserve"> Development </w:t>
      </w:r>
    </w:p>
    <w:p w:rsidR="003451CA" w:rsidRDefault="003451CA" w:rsidP="003451CA">
      <w:pPr>
        <w:pStyle w:val="ListBullet"/>
        <w:numPr>
          <w:ilvl w:val="0"/>
          <w:numId w:val="0"/>
        </w:numPr>
        <w:ind w:left="216" w:hanging="216"/>
      </w:pPr>
      <w:r>
        <w:t>- Problem-Solving</w:t>
      </w:r>
    </w:p>
    <w:p w:rsidR="003451CA" w:rsidRDefault="003451CA" w:rsidP="003451CA">
      <w:pPr>
        <w:pStyle w:val="ListBullet"/>
        <w:numPr>
          <w:ilvl w:val="0"/>
          <w:numId w:val="0"/>
        </w:numPr>
        <w:ind w:left="216" w:hanging="216"/>
      </w:pPr>
      <w:r>
        <w:t>- Collaboration and Teamwork</w:t>
      </w:r>
    </w:p>
    <w:p w:rsidR="003451CA" w:rsidRDefault="003451CA" w:rsidP="003451CA">
      <w:pPr>
        <w:pStyle w:val="ListBullet"/>
        <w:numPr>
          <w:ilvl w:val="0"/>
          <w:numId w:val="0"/>
        </w:numPr>
        <w:ind w:left="216" w:hanging="216"/>
      </w:pPr>
      <w:r>
        <w:t>- Continuous Learning</w:t>
      </w:r>
    </w:p>
    <w:p w:rsidR="003451CA" w:rsidRDefault="003451CA" w:rsidP="003451CA">
      <w:pPr>
        <w:pStyle w:val="ListBullet"/>
        <w:numPr>
          <w:ilvl w:val="0"/>
          <w:numId w:val="0"/>
        </w:numPr>
        <w:ind w:left="216" w:hanging="216"/>
      </w:pPr>
    </w:p>
    <w:sectPr w:rsidR="003451CA" w:rsidSect="00691927">
      <w:headerReference w:type="default" r:id="rId10"/>
      <w:footerReference w:type="default" r:id="rId11"/>
      <w:headerReference w:type="first" r:id="rId12"/>
      <w:pgSz w:w="11907" w:h="16839" w:code="9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10E17" w:rsidRDefault="00810E17">
      <w:r>
        <w:separator/>
      </w:r>
    </w:p>
  </w:endnote>
  <w:endnote w:type="continuationSeparator" w:id="0">
    <w:p w:rsidR="00810E17" w:rsidRDefault="00810E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iaUPC">
    <w:panose1 w:val="020B0604020202020204"/>
    <w:charset w:val="DE"/>
    <w:family w:val="swiss"/>
    <w:pitch w:val="variable"/>
    <w:sig w:usb0="81000003" w:usb1="00000000" w:usb2="00000000" w:usb3="00000000" w:csb0="0001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115E5" w:rsidRDefault="0069192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10E17" w:rsidRDefault="00810E17">
      <w:r>
        <w:separator/>
      </w:r>
    </w:p>
  </w:footnote>
  <w:footnote w:type="continuationSeparator" w:id="0">
    <w:p w:rsidR="00810E17" w:rsidRDefault="00810E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115E5" w:rsidRDefault="00691927">
    <w:r>
      <w:rPr>
        <w:noProof/>
        <w:lang w:eastAsia="zh-TW" w:bidi="hi-IN"/>
      </w:rPr>
      <mc:AlternateContent>
        <mc:Choice Requires="wps">
          <w:drawing>
            <wp:anchor distT="0" distB="0" distL="114300" distR="114300" simplePos="0" relativeHeight="251665408" behindDoc="1" locked="0" layoutInCell="1" allowOverlap="1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6C54773F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115E5" w:rsidRDefault="00691927">
    <w:r>
      <w:rPr>
        <w:noProof/>
        <w:lang w:eastAsia="zh-TW" w:bidi="hi-IN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115E5" w:rsidRDefault="008115E5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">
              <v:shape id="Frame 5" o:spid="_x0000_s1027" style="position:absolute;left:1333;width:73152;height:96012;visibility:visible;mso-wrap-style:square;v-text-anchor:middle" coordsize="7315200,96012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6;top:4286;width:3581;height:8020;visibility:visible;mso-wrap-style:square;v-text-anchor:top" coordsize="240,528" o:spt="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:rsidR="008115E5" w:rsidRDefault="008115E5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5EAB4EE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6107249">
    <w:abstractNumId w:val="9"/>
  </w:num>
  <w:num w:numId="2" w16cid:durableId="893470922">
    <w:abstractNumId w:val="11"/>
  </w:num>
  <w:num w:numId="3" w16cid:durableId="1712804498">
    <w:abstractNumId w:val="10"/>
  </w:num>
  <w:num w:numId="4" w16cid:durableId="1522040199">
    <w:abstractNumId w:val="7"/>
  </w:num>
  <w:num w:numId="5" w16cid:durableId="454833790">
    <w:abstractNumId w:val="6"/>
  </w:num>
  <w:num w:numId="6" w16cid:durableId="1140071565">
    <w:abstractNumId w:val="5"/>
  </w:num>
  <w:num w:numId="7" w16cid:durableId="1350988861">
    <w:abstractNumId w:val="4"/>
  </w:num>
  <w:num w:numId="8" w16cid:durableId="506211833">
    <w:abstractNumId w:val="8"/>
  </w:num>
  <w:num w:numId="9" w16cid:durableId="259989602">
    <w:abstractNumId w:val="3"/>
  </w:num>
  <w:num w:numId="10" w16cid:durableId="1244799431">
    <w:abstractNumId w:val="2"/>
  </w:num>
  <w:num w:numId="11" w16cid:durableId="1474179475">
    <w:abstractNumId w:val="1"/>
  </w:num>
  <w:num w:numId="12" w16cid:durableId="1580602285">
    <w:abstractNumId w:val="0"/>
  </w:num>
  <w:num w:numId="13" w16cid:durableId="13438980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attachedTemplate r:id="rId1"/>
  <w:defaultTabStop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74B"/>
    <w:rsid w:val="000166CC"/>
    <w:rsid w:val="000C3ECB"/>
    <w:rsid w:val="002A6805"/>
    <w:rsid w:val="002C233B"/>
    <w:rsid w:val="002C2863"/>
    <w:rsid w:val="003451CA"/>
    <w:rsid w:val="003A62C3"/>
    <w:rsid w:val="003D56EE"/>
    <w:rsid w:val="00491E6A"/>
    <w:rsid w:val="004B6597"/>
    <w:rsid w:val="00563FD7"/>
    <w:rsid w:val="005712BD"/>
    <w:rsid w:val="006711F4"/>
    <w:rsid w:val="00682DC6"/>
    <w:rsid w:val="00691927"/>
    <w:rsid w:val="006A7DFE"/>
    <w:rsid w:val="00800264"/>
    <w:rsid w:val="00810E17"/>
    <w:rsid w:val="008115E5"/>
    <w:rsid w:val="00813023"/>
    <w:rsid w:val="008622CE"/>
    <w:rsid w:val="00921F2C"/>
    <w:rsid w:val="00923D80"/>
    <w:rsid w:val="0093108C"/>
    <w:rsid w:val="009F7E4D"/>
    <w:rsid w:val="00AE0A28"/>
    <w:rsid w:val="00AE5ED0"/>
    <w:rsid w:val="00B02A4D"/>
    <w:rsid w:val="00BD474B"/>
    <w:rsid w:val="00C453F9"/>
    <w:rsid w:val="00C70957"/>
    <w:rsid w:val="00CA3DE1"/>
    <w:rsid w:val="00CB6873"/>
    <w:rsid w:val="00D0263F"/>
    <w:rsid w:val="00D76C14"/>
    <w:rsid w:val="00DE5D43"/>
    <w:rsid w:val="00E30359"/>
    <w:rsid w:val="00E90FFE"/>
    <w:rsid w:val="00EF3CB4"/>
    <w:rsid w:val="00F60B37"/>
    <w:rsid w:val="00F8321A"/>
    <w:rsid w:val="00F956DA"/>
    <w:rsid w:val="00FB07E2"/>
    <w:rsid w:val="00FB4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626D6E"/>
  <w15:chartTrackingRefBased/>
  <w15:docId w15:val="{F4FDD1E9-2DB9-3F48-8528-A291E818D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2C3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before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character" w:styleId="Hyperlink">
    <w:name w:val="Hyperlink"/>
    <w:basedOn w:val="DefaultParagraphFont"/>
    <w:uiPriority w:val="99"/>
    <w:unhideWhenUsed/>
    <w:rsid w:val="00F8321A"/>
    <w:rPr>
      <w:color w:val="53C3C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32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rrelmucheri@gmail.com" TargetMode="External" /><Relationship Id="rId13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eader" Target="header2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1.xml" /><Relationship Id="rId5" Type="http://schemas.openxmlformats.org/officeDocument/2006/relationships/webSettings" Target="webSettings.xml" /><Relationship Id="rId15" Type="http://schemas.openxmlformats.org/officeDocument/2006/relationships/theme" Target="theme/theme1.xml" /><Relationship Id="rId10" Type="http://schemas.openxmlformats.org/officeDocument/2006/relationships/header" Target="header1.xml" /><Relationship Id="rId4" Type="http://schemas.openxmlformats.org/officeDocument/2006/relationships/settings" Target="settings.xml" /><Relationship Id="rId9" Type="http://schemas.openxmlformats.org/officeDocument/2006/relationships/hyperlink" Target="https://github.com/MrFr3nk" TargetMode="External" /><Relationship Id="rId14" Type="http://schemas.openxmlformats.org/officeDocument/2006/relationships/glossaryDocument" Target="glossary/document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F921D94F-045B-FB4B-B078-E9936F023E83%7dtf50002018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78BA0DA7E61034E9A0E2184BB885E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11D8D-40F1-1447-A0CF-FA2CF0241F42}"/>
      </w:docPartPr>
      <w:docPartBody>
        <w:p w:rsidR="00D67DFB" w:rsidRDefault="00D67DFB">
          <w:pPr>
            <w:pStyle w:val="778BA0DA7E61034E9A0E2184BB885E67"/>
          </w:pPr>
          <w:r>
            <w:t>Objective</w:t>
          </w:r>
        </w:p>
      </w:docPartBody>
    </w:docPart>
    <w:docPart>
      <w:docPartPr>
        <w:name w:val="06D8B39123B1A847AE1FC55F692075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B8ECD6-E43C-3B46-A700-499B7372964D}"/>
      </w:docPartPr>
      <w:docPartBody>
        <w:p w:rsidR="00D67DFB" w:rsidRDefault="00D67DFB">
          <w:pPr>
            <w:pStyle w:val="06D8B39123B1A847AE1FC55F69207595"/>
          </w:pPr>
          <w:r>
            <w:t>Experience</w:t>
          </w:r>
        </w:p>
      </w:docPartBody>
    </w:docPart>
    <w:docPart>
      <w:docPartPr>
        <w:name w:val="9131BBF46776F04492EAE5EB12424C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6564C4-81CF-584E-8C7E-E46E529D9E03}"/>
      </w:docPartPr>
      <w:docPartBody>
        <w:p w:rsidR="00D67DFB" w:rsidRDefault="00D67DFB">
          <w:pPr>
            <w:pStyle w:val="9131BBF46776F04492EAE5EB12424CF7"/>
          </w:pPr>
          <w:r>
            <w:t>Education</w:t>
          </w:r>
        </w:p>
      </w:docPartBody>
    </w:docPart>
    <w:docPart>
      <w:docPartPr>
        <w:name w:val="DCF173951539CA44B0D3B490BE28BC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FF847A-6CBC-C94B-ABDE-D8A47A63419C}"/>
      </w:docPartPr>
      <w:docPartBody>
        <w:p w:rsidR="00D67DFB" w:rsidRDefault="00D67DFB">
          <w:pPr>
            <w:pStyle w:val="DCF173951539CA44B0D3B490BE28BC4E"/>
          </w:pPr>
          <w:r>
            <w:t>Awards and Acknowledgements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iaUPC">
    <w:panose1 w:val="020B0604020202020204"/>
    <w:charset w:val="DE"/>
    <w:family w:val="swiss"/>
    <w:pitch w:val="variable"/>
    <w:sig w:usb0="81000003" w:usb1="00000000" w:usb2="00000000" w:usb3="00000000" w:csb0="0001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153822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0BE"/>
    <w:rsid w:val="001560BE"/>
    <w:rsid w:val="00D67DFB"/>
    <w:rsid w:val="00EE2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78BA0DA7E61034E9A0E2184BB885E67">
    <w:name w:val="778BA0DA7E61034E9A0E2184BB885E67"/>
  </w:style>
  <w:style w:type="paragraph" w:customStyle="1" w:styleId="06D8B39123B1A847AE1FC55F69207595">
    <w:name w:val="06D8B39123B1A847AE1FC55F69207595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9131BBF46776F04492EAE5EB12424CF7">
    <w:name w:val="9131BBF46776F04492EAE5EB12424CF7"/>
  </w:style>
  <w:style w:type="paragraph" w:customStyle="1" w:styleId="DCF173951539CA44B0D3B490BE28BC4E">
    <w:name w:val="DCF173951539CA44B0D3B490BE28BC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71BC31-05A1-4862-8BF6-6BE04D84EAD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%7bF921D94F-045B-FB4B-B078-E9936F023E83%7dtf50002018.dotx</Template>
  <TotalTime>2</TotalTime>
  <Pages>1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4</cp:revision>
  <dcterms:created xsi:type="dcterms:W3CDTF">2024-11-10T10:19:00Z</dcterms:created>
  <dcterms:modified xsi:type="dcterms:W3CDTF">2024-11-11T20:28:00Z</dcterms:modified>
</cp:coreProperties>
</file>